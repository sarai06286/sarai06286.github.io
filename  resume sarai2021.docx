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EECF" w14:textId="562C5DF1" w:rsidR="00E5494F" w:rsidRDefault="004F0246" w:rsidP="004F0246">
      <w:pPr>
        <w:pStyle w:val="Name"/>
      </w:pPr>
      <w:r>
        <w:t>Sarai Rainey</w:t>
      </w:r>
    </w:p>
    <w:p w14:paraId="6E2BB929" w14:textId="7D18BD6B" w:rsidR="00D45B43" w:rsidRDefault="00D45B43" w:rsidP="00D45B43">
      <w:pPr>
        <w:pStyle w:val="ContactInfo"/>
        <w:spacing w:line="240" w:lineRule="auto"/>
      </w:pPr>
      <w:r>
        <w:t xml:space="preserve">169 N </w:t>
      </w:r>
      <w:r w:rsidR="004F0246">
        <w:t xml:space="preserve">Hazelwood Dr Mocksville, NC 27028| (956)352-9930 | </w:t>
      </w:r>
      <w:hyperlink r:id="rId7" w:history="1">
        <w:r w:rsidRPr="00215B81">
          <w:rPr>
            <w:rStyle w:val="Hyperlink"/>
          </w:rPr>
          <w:t>sarai06286@gmail.com</w:t>
        </w:r>
      </w:hyperlink>
    </w:p>
    <w:p w14:paraId="0E772604" w14:textId="77777777" w:rsidR="00D45B43" w:rsidRDefault="00C73D1B" w:rsidP="00D45B43">
      <w:pPr>
        <w:pStyle w:val="Heading1"/>
        <w:rPr>
          <w:sz w:val="22"/>
        </w:rPr>
      </w:pPr>
      <w:sdt>
        <w:sdtPr>
          <w:rPr>
            <w:sz w:val="22"/>
          </w:rPr>
          <w:id w:val="-1150367223"/>
          <w:placeholder>
            <w:docPart w:val="437B52B22CB02641BE2A59E464FF9719"/>
          </w:placeholder>
          <w:temporary/>
          <w:showingPlcHdr/>
          <w15:appearance w15:val="hidden"/>
        </w:sdtPr>
        <w:sdtEndPr/>
        <w:sdtContent>
          <w:r w:rsidR="00FB0B28" w:rsidRPr="004F0246">
            <w:rPr>
              <w:sz w:val="22"/>
            </w:rPr>
            <w:t>Education</w:t>
          </w:r>
        </w:sdtContent>
      </w:sdt>
    </w:p>
    <w:p w14:paraId="7E09E5C3" w14:textId="5B2DFE06" w:rsidR="00E5494F" w:rsidRPr="004F0246" w:rsidRDefault="004F0246" w:rsidP="00D45B43">
      <w:pPr>
        <w:pStyle w:val="Heading1"/>
        <w:rPr>
          <w:sz w:val="22"/>
        </w:rPr>
      </w:pPr>
      <w:r w:rsidRPr="004F0246">
        <w:rPr>
          <w:sz w:val="22"/>
        </w:rPr>
        <w:t>BSA-Biology, University of Texas at Austin</w:t>
      </w:r>
    </w:p>
    <w:p w14:paraId="5CC05642" w14:textId="4DCBC8F8" w:rsidR="00E5494F" w:rsidRPr="004F0246" w:rsidRDefault="004F0246">
      <w:r w:rsidRPr="004F0246">
        <w:t>Certificate in Forensic Science</w:t>
      </w:r>
    </w:p>
    <w:p w14:paraId="75C51DC3" w14:textId="77777777" w:rsidR="00D45B43" w:rsidRDefault="004F0246" w:rsidP="00D45B43">
      <w:pPr>
        <w:pStyle w:val="Heading1"/>
        <w:rPr>
          <w:sz w:val="22"/>
        </w:rPr>
      </w:pPr>
      <w:r w:rsidRPr="004F0246">
        <w:rPr>
          <w:sz w:val="22"/>
        </w:rPr>
        <w:t>Work Experience</w:t>
      </w:r>
    </w:p>
    <w:p w14:paraId="53CC9B3F" w14:textId="4AF36060" w:rsidR="00E5494F" w:rsidRPr="004F0246" w:rsidRDefault="004F0246" w:rsidP="00D45B43">
      <w:pPr>
        <w:pStyle w:val="Heading1"/>
        <w:rPr>
          <w:sz w:val="22"/>
        </w:rPr>
      </w:pPr>
      <w:proofErr w:type="spellStart"/>
      <w:r w:rsidRPr="004F0246">
        <w:rPr>
          <w:sz w:val="22"/>
        </w:rPr>
        <w:t>Wendys</w:t>
      </w:r>
      <w:proofErr w:type="spellEnd"/>
    </w:p>
    <w:p w14:paraId="6B6C9A2C" w14:textId="214A7909" w:rsidR="00E5494F" w:rsidRPr="004F0246" w:rsidRDefault="004F0246">
      <w:pPr>
        <w:pStyle w:val="Heading3"/>
        <w:rPr>
          <w:szCs w:val="22"/>
        </w:rPr>
      </w:pPr>
      <w:r w:rsidRPr="004F0246">
        <w:rPr>
          <w:szCs w:val="22"/>
        </w:rPr>
        <w:t>Cashier | Austin, TX | September 2017-May 2018</w:t>
      </w:r>
    </w:p>
    <w:p w14:paraId="40638577" w14:textId="03D025CF" w:rsidR="00E5494F" w:rsidRPr="004F0246" w:rsidRDefault="004F0246">
      <w:r w:rsidRPr="004F0246">
        <w:t>Assisted food prep workers by taking customer orders, bagging up their meals, and preparing any requested specialty drinks. Worked to remember names of regular customers along with their orders.</w:t>
      </w:r>
    </w:p>
    <w:p w14:paraId="3AE8D119" w14:textId="777D507A" w:rsidR="004F0246" w:rsidRPr="004F0246" w:rsidRDefault="004F0246" w:rsidP="004F0246">
      <w:pPr>
        <w:pStyle w:val="Heading2"/>
        <w:rPr>
          <w:sz w:val="22"/>
          <w:szCs w:val="22"/>
        </w:rPr>
      </w:pPr>
      <w:r w:rsidRPr="004F0246">
        <w:rPr>
          <w:sz w:val="22"/>
          <w:szCs w:val="22"/>
        </w:rPr>
        <w:t>The Office Bar and Grill</w:t>
      </w:r>
    </w:p>
    <w:p w14:paraId="10AA9030" w14:textId="385448CA" w:rsidR="004F0246" w:rsidRPr="004F0246" w:rsidRDefault="004F0246" w:rsidP="004F0246">
      <w:pPr>
        <w:pStyle w:val="Heading3"/>
        <w:rPr>
          <w:szCs w:val="22"/>
        </w:rPr>
      </w:pPr>
      <w:r w:rsidRPr="004F0246">
        <w:rPr>
          <w:szCs w:val="22"/>
        </w:rPr>
        <w:t>Server | McAllen, TX | June 2018-August 2018</w:t>
      </w:r>
    </w:p>
    <w:p w14:paraId="634721CE" w14:textId="20D31AB8" w:rsidR="004F0246" w:rsidRPr="004F0246" w:rsidRDefault="004F0246">
      <w:r w:rsidRPr="004F0246">
        <w:t>Built guest loyalty by remembering customer names, orders, and recommending popular meal items. Catered to large parties, detail cleaned the food service area, and assisted bar tenders during high-volume shifts.</w:t>
      </w:r>
    </w:p>
    <w:p w14:paraId="78AE37DB" w14:textId="1723EC4D" w:rsidR="004F0246" w:rsidRPr="004F0246" w:rsidRDefault="004F0246" w:rsidP="004F0246">
      <w:pPr>
        <w:pStyle w:val="Heading2"/>
        <w:rPr>
          <w:sz w:val="22"/>
          <w:szCs w:val="22"/>
        </w:rPr>
      </w:pPr>
      <w:r w:rsidRPr="004F0246">
        <w:rPr>
          <w:sz w:val="22"/>
          <w:szCs w:val="22"/>
        </w:rPr>
        <w:t>Cabo Bobs</w:t>
      </w:r>
    </w:p>
    <w:p w14:paraId="4EA1BEF9" w14:textId="18E18A97" w:rsidR="004F0246" w:rsidRPr="004F0246" w:rsidRDefault="004F0246" w:rsidP="004F0246">
      <w:pPr>
        <w:pStyle w:val="Heading3"/>
        <w:rPr>
          <w:szCs w:val="22"/>
        </w:rPr>
      </w:pPr>
      <w:r w:rsidRPr="004F0246">
        <w:rPr>
          <w:szCs w:val="22"/>
        </w:rPr>
        <w:t>Cashier, Food Line Server | Austin, TX | September 2018- December 2020</w:t>
      </w:r>
    </w:p>
    <w:p w14:paraId="5DB4B5C5" w14:textId="60EF2E4D" w:rsidR="004F0246" w:rsidRPr="004F0246" w:rsidRDefault="004F0246">
      <w:r w:rsidRPr="004F0246">
        <w:t>Developed strong relationships with coworkers while taught manager skills to lead our group during high-volume shifts. Assisted customers’ orders and resolved any issues with orders.</w:t>
      </w:r>
    </w:p>
    <w:p w14:paraId="5F94E43F" w14:textId="76AB1982" w:rsidR="00D45B43" w:rsidRPr="00D45B43" w:rsidRDefault="004F0246" w:rsidP="00D45B43">
      <w:pPr>
        <w:pStyle w:val="Heading1"/>
        <w:rPr>
          <w:sz w:val="22"/>
        </w:rPr>
      </w:pPr>
      <w:r>
        <w:rPr>
          <w:sz w:val="22"/>
        </w:rPr>
        <w:t>Organization Experience</w:t>
      </w:r>
      <w:r w:rsidR="00BA70AE">
        <w:rPr>
          <w:sz w:val="22"/>
        </w:rPr>
        <w:t xml:space="preserve"> </w:t>
      </w:r>
    </w:p>
    <w:p w14:paraId="408E8FC1" w14:textId="6C2D9DC2" w:rsidR="00D45B43" w:rsidRPr="00D45B43" w:rsidRDefault="00D45B43" w:rsidP="004F0246">
      <w:r w:rsidRPr="00D45B43">
        <w:t xml:space="preserve">Christian Students on Campus, </w:t>
      </w:r>
      <w:r>
        <w:rPr>
          <w:i/>
          <w:iCs/>
        </w:rPr>
        <w:t>M</w:t>
      </w:r>
      <w:r w:rsidRPr="00D45B43">
        <w:rPr>
          <w:i/>
          <w:iCs/>
        </w:rPr>
        <w:t>ember 2017, Field Intern 2018</w:t>
      </w:r>
    </w:p>
    <w:p w14:paraId="1C16D74B" w14:textId="1C74C152" w:rsidR="00BA70AE" w:rsidRPr="00BA70AE" w:rsidRDefault="00BA70AE" w:rsidP="00BA70AE">
      <w:pPr>
        <w:pStyle w:val="ContactInfo"/>
        <w:spacing w:line="240" w:lineRule="auto"/>
        <w:ind w:left="450"/>
        <w:rPr>
          <w:rFonts w:asciiTheme="majorHAnsi" w:hAnsiTheme="majorHAnsi"/>
          <w:b/>
          <w:bCs/>
        </w:rPr>
      </w:pPr>
      <w:r w:rsidRPr="00BA70AE">
        <w:rPr>
          <w:b/>
          <w:bCs/>
        </w:rPr>
        <w:t>Skills</w:t>
      </w:r>
    </w:p>
    <w:p w14:paraId="334E14DD" w14:textId="77777777" w:rsidR="00BA70AE" w:rsidRDefault="00BA70AE" w:rsidP="00BA70AE">
      <w:pPr>
        <w:pStyle w:val="ContactInfo"/>
        <w:numPr>
          <w:ilvl w:val="0"/>
          <w:numId w:val="11"/>
        </w:numPr>
        <w:spacing w:line="240" w:lineRule="auto"/>
      </w:pPr>
      <w:r>
        <w:t>Active Listening</w:t>
      </w:r>
    </w:p>
    <w:p w14:paraId="55833A1A" w14:textId="77777777" w:rsidR="00BA70AE" w:rsidRDefault="00BA70AE" w:rsidP="00BA70AE">
      <w:pPr>
        <w:pStyle w:val="ContactInfo"/>
        <w:numPr>
          <w:ilvl w:val="0"/>
          <w:numId w:val="11"/>
        </w:numPr>
        <w:spacing w:line="240" w:lineRule="auto"/>
      </w:pPr>
      <w:r>
        <w:t>Attention to Detail</w:t>
      </w:r>
    </w:p>
    <w:p w14:paraId="2658CCCA" w14:textId="77777777" w:rsidR="00BA70AE" w:rsidRDefault="00BA70AE" w:rsidP="00BA70AE">
      <w:pPr>
        <w:pStyle w:val="ContactInfo"/>
        <w:numPr>
          <w:ilvl w:val="0"/>
          <w:numId w:val="11"/>
        </w:numPr>
        <w:spacing w:line="240" w:lineRule="auto"/>
      </w:pPr>
      <w:r>
        <w:t>Ability to Work Under Pressure</w:t>
      </w:r>
    </w:p>
    <w:p w14:paraId="37B536F4" w14:textId="77777777" w:rsidR="00BA70AE" w:rsidRDefault="00BA70AE" w:rsidP="00BA70AE">
      <w:pPr>
        <w:pStyle w:val="ContactInfo"/>
        <w:numPr>
          <w:ilvl w:val="0"/>
          <w:numId w:val="11"/>
        </w:numPr>
        <w:spacing w:line="240" w:lineRule="auto"/>
      </w:pPr>
      <w:r>
        <w:t>Patient</w:t>
      </w:r>
    </w:p>
    <w:p w14:paraId="31DCB1C4" w14:textId="21C286CA" w:rsidR="00E5494F" w:rsidRDefault="00BA70AE" w:rsidP="00BA70AE">
      <w:pPr>
        <w:pStyle w:val="ContactInfo"/>
        <w:numPr>
          <w:ilvl w:val="0"/>
          <w:numId w:val="11"/>
        </w:numPr>
        <w:spacing w:line="240" w:lineRule="auto"/>
      </w:pPr>
      <w:r>
        <w:t>Strong Interpersonal Skills</w:t>
      </w:r>
    </w:p>
    <w:sectPr w:rsidR="00E5494F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A875" w14:textId="77777777" w:rsidR="00C73D1B" w:rsidRDefault="00C73D1B">
      <w:pPr>
        <w:spacing w:after="0" w:line="240" w:lineRule="auto"/>
      </w:pPr>
      <w:r>
        <w:separator/>
      </w:r>
    </w:p>
  </w:endnote>
  <w:endnote w:type="continuationSeparator" w:id="0">
    <w:p w14:paraId="268BBDE9" w14:textId="77777777" w:rsidR="00C73D1B" w:rsidRDefault="00C7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B7B17" w14:textId="77777777" w:rsidR="00E5494F" w:rsidRDefault="00FB0B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55904" w14:textId="77777777" w:rsidR="00C73D1B" w:rsidRDefault="00C73D1B">
      <w:pPr>
        <w:spacing w:after="0" w:line="240" w:lineRule="auto"/>
      </w:pPr>
      <w:r>
        <w:separator/>
      </w:r>
    </w:p>
  </w:footnote>
  <w:footnote w:type="continuationSeparator" w:id="0">
    <w:p w14:paraId="199194FC" w14:textId="77777777" w:rsidR="00C73D1B" w:rsidRDefault="00C7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B419" w14:textId="77777777" w:rsidR="00E5494F" w:rsidRDefault="00FB0B2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39574" wp14:editId="3FA9429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5FC27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DCA88" w14:textId="77777777" w:rsidR="00E5494F" w:rsidRDefault="00FB0B2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6D0860" wp14:editId="00E743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351777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4937"/>
    <w:multiLevelType w:val="hybridMultilevel"/>
    <w:tmpl w:val="28CA4372"/>
    <w:lvl w:ilvl="0" w:tplc="3CD292A4">
      <w:start w:val="169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B00661F"/>
    <w:multiLevelType w:val="hybridMultilevel"/>
    <w:tmpl w:val="3F22612E"/>
    <w:lvl w:ilvl="0" w:tplc="27CAEB30">
      <w:start w:val="169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F520BED"/>
    <w:multiLevelType w:val="hybridMultilevel"/>
    <w:tmpl w:val="C9F8CA14"/>
    <w:lvl w:ilvl="0" w:tplc="3E2A2E7C">
      <w:start w:val="169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22504"/>
    <w:multiLevelType w:val="hybridMultilevel"/>
    <w:tmpl w:val="7EE0EB8A"/>
    <w:lvl w:ilvl="0" w:tplc="4C862952">
      <w:start w:val="169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2B4C9A"/>
    <w:multiLevelType w:val="hybridMultilevel"/>
    <w:tmpl w:val="A94C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6"/>
    <w:rsid w:val="00302643"/>
    <w:rsid w:val="004F0246"/>
    <w:rsid w:val="00BA70AE"/>
    <w:rsid w:val="00C73D1B"/>
    <w:rsid w:val="00D45B43"/>
    <w:rsid w:val="00E5494F"/>
    <w:rsid w:val="00F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12BB"/>
  <w15:chartTrackingRefBased/>
  <w15:docId w15:val="{9CFBE91A-90B8-954F-9A60-D971845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F0246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rai06286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irainey/Library/Containers/com.microsoft.Word/Data/Library/Application%20Support/Microsoft/Office/16.0/DTS/en-US%7bE0FE97A4-1D7B-7241-9EC7-52CF2B173A6B%7d/%7bCBA0EA5E-D2EC-3E4A-A971-977491E760F1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B52B22CB02641BE2A59E464FF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28892-D201-924B-99D2-A867DF2A42BC}"/>
      </w:docPartPr>
      <w:docPartBody>
        <w:p w:rsidR="00766327" w:rsidRDefault="007F2799">
          <w:pPr>
            <w:pStyle w:val="437B52B22CB02641BE2A59E464FF971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9"/>
    <w:rsid w:val="00007E42"/>
    <w:rsid w:val="00766327"/>
    <w:rsid w:val="007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B52B22CB02641BE2A59E464FF9719">
    <w:name w:val="437B52B22CB02641BE2A59E464FF9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{CBA0EA5E-D2EC-3E4A-A971-977491E760F1}tf10002079.dotx</Template>
  <TotalTime>1005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Rainey, Sarai</dc:creator>
  <cp:keywords/>
  <dc:description/>
  <cp:lastModifiedBy>Rainey, Sarai</cp:lastModifiedBy>
  <cp:revision>5</cp:revision>
  <dcterms:created xsi:type="dcterms:W3CDTF">2021-02-16T17:54:00Z</dcterms:created>
  <dcterms:modified xsi:type="dcterms:W3CDTF">2021-04-18T17:56:00Z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